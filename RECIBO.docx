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FC" w:rsidRPr="000A7075" w:rsidRDefault="000073FC" w:rsidP="002841F4">
      <w:pPr>
        <w:rPr>
          <w:rFonts w:cs="Aharoni"/>
          <w:b/>
          <w:noProof/>
          <w:sz w:val="22"/>
          <w:szCs w:val="22"/>
          <w:lang w:val="es-AR"/>
        </w:rPr>
      </w:pPr>
    </w:p>
    <w:p w:rsidR="00B764B8" w:rsidRPr="00A831CC" w:rsidRDefault="00B764B8" w:rsidP="002841F4">
      <w:pPr>
        <w:rPr>
          <w:noProof/>
        </w:rPr>
      </w:pPr>
    </w:p>
    <w:sectPr w:rsidR="00B764B8" w:rsidRPr="00A831CC" w:rsidSect="00375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-4820" w:right="432" w:bottom="5387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BCD" w:rsidRDefault="00BC0BCD">
      <w:r>
        <w:separator/>
      </w:r>
    </w:p>
  </w:endnote>
  <w:endnote w:type="continuationSeparator" w:id="0">
    <w:p w:rsidR="00BC0BCD" w:rsidRDefault="00BC0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5C" w:rsidRDefault="007E23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5C" w:rsidRDefault="007E235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5C" w:rsidRDefault="007E23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BCD" w:rsidRDefault="00BC0BCD">
      <w:r>
        <w:separator/>
      </w:r>
    </w:p>
  </w:footnote>
  <w:footnote w:type="continuationSeparator" w:id="0">
    <w:p w:rsidR="00BC0BCD" w:rsidRDefault="00BC0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5C" w:rsidRDefault="007E23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9FC" w:rsidRPr="00A80A04" w:rsidRDefault="00A80A04" w:rsidP="006C5A25">
    <w:pPr>
      <w:pStyle w:val="Encabezado"/>
      <w:jc w:val="right"/>
      <w:rPr>
        <w:rFonts w:ascii="Microsoft Office Preview Font" w:hAnsi="Microsoft Office Preview Font"/>
        <w:noProof/>
        <w:color w:val="DA6C3A"/>
        <w:sz w:val="80"/>
        <w:szCs w:val="80"/>
      </w:rPr>
    </w:pPr>
    <w:r w:rsidRPr="00A80A04">
      <w:rPr>
        <w:rFonts w:ascii="Microsoft Office Preview Font" w:hAnsi="Microsoft Office Preview Font"/>
        <w:noProof/>
        <w:color w:val="DA6C3A"/>
        <w:sz w:val="80"/>
        <w:szCs w:val="80"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7556F7" wp14:editId="609639EA">
              <wp:simplePos x="0" y="0"/>
              <wp:positionH relativeFrom="column">
                <wp:posOffset>-316218</wp:posOffset>
              </wp:positionH>
              <wp:positionV relativeFrom="paragraph">
                <wp:posOffset>-8698</wp:posOffset>
              </wp:positionV>
              <wp:extent cx="7617100" cy="940280"/>
              <wp:effectExtent l="0" t="0" r="22225" b="1270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7100" cy="94028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1 Rectángulo" o:spid="_x0000_s1026" style="position:absolute;margin-left:-24.9pt;margin-top:-.7pt;width:599.75pt;height:7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</v:rect>
          </w:pict>
        </mc:Fallback>
      </mc:AlternateContent>
    </w:r>
    <w:r w:rsidRPr="00A80A04">
      <w:rPr>
        <w:rFonts w:ascii="Microsoft Office Preview Font" w:hAnsi="Microsoft Office Preview Font"/>
        <w:noProof/>
        <w:color w:val="DA6C3A"/>
        <w:sz w:val="80"/>
        <w:szCs w:val="80"/>
      </w:rPr>
      <w:t>SERVICE LAS HERAS</w:t>
    </w:r>
  </w:p>
  <w:p w:rsidR="006C5A25" w:rsidRPr="003A3BB6" w:rsidRDefault="006C5A25" w:rsidP="006C5A25">
    <w:pPr>
      <w:pStyle w:val="Encabezado"/>
      <w:jc w:val="right"/>
      <w:rPr>
        <w:b/>
        <w:noProof/>
        <w:sz w:val="24"/>
        <w:szCs w:val="24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  <w14:textFill>
          <w14:gradFill>
            <w14:gsLst>
              <w14:gs w14:pos="0">
                <w14:srgbClr w14:val="FFFFFF">
                  <w14:tint w14:val="40000"/>
                  <w14:satMod w14:val="250000"/>
                </w14:srgbClr>
              </w14:gs>
              <w14:gs w14:pos="9000">
                <w14:srgbClr w14:val="FFFFFF">
                  <w14:tint w14:val="52000"/>
                  <w14:satMod w14:val="300000"/>
                </w14:srgbClr>
              </w14:gs>
              <w14:gs w14:pos="50000">
                <w14:srgbClr w14:val="FFFFFF">
                  <w14:shade w14:val="20000"/>
                  <w14:satMod w14:val="300000"/>
                </w14:srgbClr>
              </w14:gs>
              <w14:gs w14:pos="79000">
                <w14:srgbClr w14:val="FFFFFF">
                  <w14:tint w14:val="52000"/>
                  <w14:satMod w14:val="300000"/>
                </w14:srgbClr>
              </w14:gs>
              <w14:gs w14:pos="100000">
                <w14:srgbClr w14:val="FFFFFF">
                  <w14:tint w14:val="40000"/>
                  <w14:satMod w14:val="250000"/>
                </w14:srgbClr>
              </w14:gs>
            </w14:gsLst>
            <w14:lin w14:ang="5400000" w14:scaled="0"/>
          </w14:gradFill>
        </w14:textFill>
      </w:rPr>
    </w:pPr>
    <w:r w:rsidRPr="006C5A25">
      <w:rPr>
        <w:b/>
        <w:noProof/>
        <w:color w:val="FFFFFF" w:themeColor="background1"/>
        <w:sz w:val="24"/>
        <w:szCs w:val="24"/>
        <w14:shadow w14:blurRad="50800" w14:dist="39001" w14:dir="5460000" w14:sx="100000" w14:sy="100000" w14:kx="0" w14:ky="0" w14:algn="tl">
          <w14:srgbClr w14:val="000000">
            <w14:alpha w14:val="62000"/>
          </w14:srgbClr>
        </w14:shadow>
        <w14:textOutline w14:w="5715" w14:cap="flat" w14:cmpd="sng" w14:algn="ctr">
          <w14:noFill/>
          <w14:prstDash w14:val="solid"/>
          <w14:round/>
        </w14:textOutline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LAS HERAS 565</w:t>
    </w:r>
    <w:r w:rsidRPr="006C5A25">
      <w:rPr>
        <w:b/>
        <w:noProof/>
        <w:color w:val="FFFFFF" w:themeColor="background1"/>
        <w:sz w:val="24"/>
        <w:szCs w:val="24"/>
        <w14:textOutline w14:w="5270" w14:cap="flat" w14:cmpd="sng" w14:algn="ctr">
          <w14:solidFill>
            <w14:srgbClr w14:val="7D7D7D">
              <w14:tint w14:val="100000"/>
              <w14:shade w14:val="100000"/>
              <w14:satMod w14:val="110000"/>
            </w14:srgbClr>
          </w14:solidFill>
          <w14:prstDash w14:val="solid"/>
          <w14:round/>
        </w14:textOutline>
      </w:rPr>
      <w:t xml:space="preserve">  </w:t>
    </w:r>
    <w:r w:rsidRPr="006C5A25">
      <w:rPr>
        <w:b/>
        <w:noProof/>
        <w:color w:val="FFFFFF" w:themeColor="background1"/>
        <w:sz w:val="24"/>
        <w:szCs w:val="24"/>
        <w14:shadow w14:blurRad="50800" w14:dist="39001" w14:dir="5460000" w14:sx="100000" w14:sy="100000" w14:kx="0" w14:ky="0" w14:algn="tl">
          <w14:srgbClr w14:val="000000">
            <w14:alpha w14:val="62000"/>
          </w14:srgbClr>
        </w14:shadow>
        <w14:textOutline w14:w="5715" w14:cap="flat" w14:cmpd="sng" w14:algn="ctr">
          <w14:noFill/>
          <w14:prstDash w14:val="solid"/>
          <w14:round/>
        </w14:textOutline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WHATP:3454066822/TEL:421-8117 CDIA</w:t>
    </w:r>
    <w:r w:rsidRPr="003A3BB6">
      <w:rPr>
        <w:b/>
        <w:noProof/>
        <w:sz w:val="24"/>
        <w:szCs w:val="24"/>
        <w14:shadow w14:blurRad="50800" w14:dist="39001" w14:dir="5460000" w14:sx="100000" w14:sy="100000" w14:kx="0" w14:ky="0" w14:algn="tl">
          <w14:srgbClr w14:val="000000">
            <w14:alpha w14:val="62000"/>
          </w14:srgbClr>
        </w14:shadow>
        <w14:textOutline w14:w="5715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2">
                  <w14:tint w14:val="70000"/>
                  <w14:satMod w14:val="245000"/>
                </w14:schemeClr>
              </w14:gs>
              <w14:gs w14:pos="75000">
                <w14:schemeClr w14:val="accent2">
                  <w14:tint w14:val="90000"/>
                  <w14:shade w14:val="60000"/>
                  <w14:satMod w14:val="240000"/>
                </w14:schemeClr>
              </w14:gs>
              <w14:gs w14:pos="100000">
                <w14:schemeClr w14:val="accent2">
                  <w14:tint w14:val="100000"/>
                  <w14:shade w14:val="50000"/>
                  <w14:satMod w14:val="240000"/>
                </w14:schemeClr>
              </w14:gs>
            </w14:gsLst>
            <w14:lin w14:ang="5400000" w14:scaled="0"/>
          </w14:gradFill>
        </w14:textFill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.</w:t>
    </w:r>
  </w:p>
  <w:p w:rsidR="006C5A25" w:rsidRDefault="006C5A25" w:rsidP="00DB4217">
    <w:pPr>
      <w:pStyle w:val="Encabezado"/>
      <w:jc w:val="right"/>
      <w:rPr>
        <w:rFonts w:ascii="Californian FB" w:hAnsi="Californian FB"/>
        <w:noProof/>
        <w:color w:val="DA6C3A"/>
        <w:sz w:val="32"/>
        <w:szCs w:val="32"/>
      </w:rPr>
    </w:pPr>
  </w:p>
  <w:p w:rsidR="00DB4217" w:rsidRPr="00A80A04" w:rsidRDefault="00DB4217" w:rsidP="006C5A25">
    <w:pPr>
      <w:pStyle w:val="Encabezado"/>
      <w:jc w:val="center"/>
      <w:rPr>
        <w:rFonts w:ascii="Californian FB" w:hAnsi="Californian FB"/>
        <w:noProof/>
        <w:color w:val="DA6C3A"/>
        <w:sz w:val="32"/>
        <w:szCs w:val="32"/>
      </w:rPr>
    </w:pPr>
    <w:r w:rsidRPr="00A80A04">
      <w:rPr>
        <w:rFonts w:ascii="Californian FB" w:hAnsi="Californian FB"/>
        <w:noProof/>
        <w:color w:val="DA6C3A"/>
        <w:sz w:val="32"/>
        <w:szCs w:val="32"/>
      </w:rPr>
      <w:t>NOTA DE ENTREGA</w:t>
    </w:r>
  </w:p>
  <w:tbl>
    <w:tblPr>
      <w:tblStyle w:val="Sombreadoclaro-nfasis6"/>
      <w:tblW w:w="11180" w:type="dxa"/>
      <w:tblLayout w:type="fixed"/>
      <w:tblLook w:val="0000" w:firstRow="0" w:lastRow="0" w:firstColumn="0" w:lastColumn="0" w:noHBand="0" w:noVBand="0"/>
    </w:tblPr>
    <w:tblGrid>
      <w:gridCol w:w="11180"/>
    </w:tblGrid>
    <w:tr w:rsidR="00D309FC" w:rsidRPr="00A831CC" w:rsidTr="00CF602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68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1180" w:type="dxa"/>
        </w:tcPr>
        <w:p w:rsidR="00C175DC" w:rsidRPr="007E235C" w:rsidRDefault="00C175DC" w:rsidP="00CF6029">
          <w:pPr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</w:pPr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NOMBRE=(“</w:t>
          </w:r>
          <w:bookmarkStart w:id="0" w:name="NOMBRE"/>
          <w:bookmarkEnd w:id="0"/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”)</w:t>
          </w:r>
        </w:p>
        <w:p w:rsidR="00D309FC" w:rsidRPr="007E235C" w:rsidRDefault="00C175DC" w:rsidP="00CF6029">
          <w:pPr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</w:pPr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A</w:t>
          </w:r>
          <w:r w:rsidR="00D309FC"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PELLIDO=(“</w:t>
          </w:r>
          <w:bookmarkStart w:id="1" w:name="APELLIDO"/>
          <w:bookmarkEnd w:id="1"/>
          <w:r w:rsidR="00D309FC"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”) ESTADO(“</w:t>
          </w:r>
          <w:bookmarkStart w:id="2" w:name="ESTADO"/>
          <w:bookmarkEnd w:id="2"/>
          <w:r w:rsidR="00D309FC"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”)</w:t>
          </w:r>
        </w:p>
        <w:p w:rsidR="00CF6029" w:rsidRPr="007E235C" w:rsidRDefault="00CF6029" w:rsidP="00DB4217">
          <w:pPr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</w:pPr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PROVEEDOR=(“</w:t>
          </w:r>
          <w:bookmarkStart w:id="3" w:name="PROVEEDOR"/>
          <w:bookmarkEnd w:id="3"/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”)</w:t>
          </w:r>
        </w:p>
        <w:p w:rsidR="00D309FC" w:rsidRPr="007E235C" w:rsidRDefault="00D309FC" w:rsidP="00DB4217">
          <w:pPr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</w:pPr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FECHA(“</w:t>
          </w:r>
          <w:bookmarkStart w:id="4" w:name="FECHA"/>
          <w:bookmarkEnd w:id="4"/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”)</w:t>
          </w:r>
        </w:p>
        <w:p w:rsidR="00D309FC" w:rsidRPr="007E235C" w:rsidRDefault="00D309FC" w:rsidP="00DB4217">
          <w:pPr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</w:pPr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TELEFONO=(“</w:t>
          </w:r>
          <w:bookmarkStart w:id="5" w:name="TELEFONO"/>
          <w:bookmarkEnd w:id="5"/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”)</w:t>
          </w:r>
        </w:p>
        <w:p w:rsidR="00D309FC" w:rsidRPr="007E235C" w:rsidRDefault="00D309FC" w:rsidP="00DB4217">
          <w:pPr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</w:pPr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DNI(“</w:t>
          </w:r>
          <w:bookmarkStart w:id="6" w:name="DNI"/>
          <w:bookmarkEnd w:id="6"/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”)</w:t>
          </w:r>
        </w:p>
        <w:p w:rsidR="00D309FC" w:rsidRPr="007E235C" w:rsidRDefault="00D309FC" w:rsidP="00DB4217">
          <w:pPr>
            <w:pStyle w:val="enviara"/>
            <w:framePr w:hSpace="0" w:wrap="auto" w:vAnchor="margin" w:hAnchor="text" w:yAlign="inline"/>
            <w:jc w:val="left"/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</w:pPr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NUMERO DE RECIBO=</w:t>
          </w:r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  <w:lang w:bidi="es-ES"/>
            </w:rPr>
            <w:t xml:space="preserve"> </w:t>
          </w:r>
          <w:sdt>
            <w:sdtPr>
              <w:rPr>
                <w:rFonts w:asciiTheme="majorHAnsi" w:hAnsiTheme="majorHAnsi"/>
                <w:b/>
                <w:noProof/>
                <w:sz w:val="20"/>
                <w:szCs w:val="20"/>
              </w:rPr>
              <w:alias w:val="Escriba el Id. de cliente:"/>
              <w:tag w:val="Escriba el Id. de cliente:"/>
              <w:id w:val="955042529"/>
              <w:placeholder>
                <w:docPart w:val="50472DFE63544D539B502D54ADD34021"/>
              </w:placeholder>
              <w:temporary/>
              <w:showingPlcHdr/>
            </w:sdtPr>
            <w:sdtEndPr/>
            <w:sdtContent>
              <w:r w:rsidRPr="007E235C">
                <w:rPr>
                  <w:rFonts w:asciiTheme="majorHAnsi" w:hAnsiTheme="majorHAnsi"/>
                  <w:b/>
                  <w:noProof/>
                  <w:color w:val="auto"/>
                  <w:sz w:val="20"/>
                  <w:szCs w:val="20"/>
                  <w:lang w:bidi="es-ES"/>
                </w:rPr>
                <w:t>N.º</w:t>
              </w:r>
            </w:sdtContent>
          </w:sdt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(“</w:t>
          </w:r>
          <w:bookmarkStart w:id="7" w:name="NRO_RECIVO"/>
          <w:bookmarkEnd w:id="7"/>
          <w:r w:rsidRPr="007E235C">
            <w:rPr>
              <w:rFonts w:asciiTheme="majorHAnsi" w:hAnsiTheme="majorHAnsi"/>
              <w:b/>
              <w:noProof/>
              <w:color w:val="auto"/>
              <w:sz w:val="20"/>
              <w:szCs w:val="20"/>
            </w:rPr>
            <w:t>”)</w:t>
          </w:r>
        </w:p>
        <w:p w:rsidR="00D309FC" w:rsidRPr="00A831CC" w:rsidRDefault="00D309FC" w:rsidP="00DB4217">
          <w:pPr>
            <w:pStyle w:val="enviara"/>
            <w:framePr w:hSpace="0" w:wrap="auto" w:vAnchor="margin" w:hAnchor="text" w:yAlign="inline"/>
            <w:jc w:val="left"/>
            <w:rPr>
              <w:noProof/>
            </w:rPr>
          </w:pPr>
        </w:p>
      </w:tc>
    </w:tr>
  </w:tbl>
  <w:p w:rsidR="00DB4217" w:rsidRDefault="00DB4217" w:rsidP="00DB4217">
    <w:pPr>
      <w:pStyle w:val="Encabezado"/>
      <w:jc w:val="right"/>
    </w:pPr>
  </w:p>
  <w:p w:rsidR="00DB4217" w:rsidRDefault="00DB4217" w:rsidP="00DB4217">
    <w:pPr>
      <w:pStyle w:val="Encabezado"/>
      <w:jc w:val="right"/>
      <w:rPr>
        <w:rFonts w:ascii="Microsoft Office Preview Font" w:hAnsi="Microsoft Office Preview Font"/>
        <w:noProof/>
        <w:color w:val="4F81BD" w:themeColor="accent1"/>
        <w:sz w:val="80"/>
        <w:szCs w:val="80"/>
      </w:rPr>
    </w:pPr>
  </w:p>
  <w:p w:rsidR="00DB4217" w:rsidRDefault="00DB4217" w:rsidP="00DB4217">
    <w:pPr>
      <w:pStyle w:val="Encabezado"/>
      <w:jc w:val="right"/>
      <w:rPr>
        <w:rFonts w:ascii="Microsoft Office Preview Font" w:hAnsi="Microsoft Office Preview Font"/>
        <w:noProof/>
        <w:color w:val="4F81BD" w:themeColor="accent1"/>
        <w:sz w:val="80"/>
        <w:szCs w:val="80"/>
      </w:rPr>
    </w:pPr>
    <w:bookmarkStart w:id="8" w:name="_GoBack"/>
    <w:bookmarkEnd w:id="8"/>
  </w:p>
  <w:p w:rsidR="00DB4217" w:rsidRDefault="00DB421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5C" w:rsidRDefault="007E23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B8A84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92B6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8324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8ADD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7DCE4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863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E7AAE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DC01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5B6F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C87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06"/>
    <w:rsid w:val="00002021"/>
    <w:rsid w:val="000073FC"/>
    <w:rsid w:val="00012C15"/>
    <w:rsid w:val="00012DA5"/>
    <w:rsid w:val="00017A97"/>
    <w:rsid w:val="000403E8"/>
    <w:rsid w:val="000417F9"/>
    <w:rsid w:val="00043699"/>
    <w:rsid w:val="00044620"/>
    <w:rsid w:val="00056E24"/>
    <w:rsid w:val="00061CF8"/>
    <w:rsid w:val="000A7075"/>
    <w:rsid w:val="000A72A8"/>
    <w:rsid w:val="000C60AF"/>
    <w:rsid w:val="000E592C"/>
    <w:rsid w:val="00124BA2"/>
    <w:rsid w:val="0014650B"/>
    <w:rsid w:val="0015744F"/>
    <w:rsid w:val="001724F6"/>
    <w:rsid w:val="00173B63"/>
    <w:rsid w:val="001A7021"/>
    <w:rsid w:val="001B074E"/>
    <w:rsid w:val="001B1ADE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7D2D"/>
    <w:rsid w:val="002339CB"/>
    <w:rsid w:val="00234380"/>
    <w:rsid w:val="00246484"/>
    <w:rsid w:val="00251C32"/>
    <w:rsid w:val="002841F4"/>
    <w:rsid w:val="00315984"/>
    <w:rsid w:val="00315F8E"/>
    <w:rsid w:val="00326411"/>
    <w:rsid w:val="00341D54"/>
    <w:rsid w:val="003465E2"/>
    <w:rsid w:val="00360D3D"/>
    <w:rsid w:val="00372677"/>
    <w:rsid w:val="003756B5"/>
    <w:rsid w:val="00375F5D"/>
    <w:rsid w:val="00387E68"/>
    <w:rsid w:val="003A17F2"/>
    <w:rsid w:val="003B7E00"/>
    <w:rsid w:val="003D6485"/>
    <w:rsid w:val="003D675F"/>
    <w:rsid w:val="003D7906"/>
    <w:rsid w:val="003E3D7F"/>
    <w:rsid w:val="003F03CA"/>
    <w:rsid w:val="00413CC1"/>
    <w:rsid w:val="00416A5B"/>
    <w:rsid w:val="00436B94"/>
    <w:rsid w:val="00440A9C"/>
    <w:rsid w:val="00443905"/>
    <w:rsid w:val="004526C5"/>
    <w:rsid w:val="00456156"/>
    <w:rsid w:val="00473FA7"/>
    <w:rsid w:val="004776DC"/>
    <w:rsid w:val="004801EC"/>
    <w:rsid w:val="004D6D3B"/>
    <w:rsid w:val="004E3995"/>
    <w:rsid w:val="00522EAB"/>
    <w:rsid w:val="005313F0"/>
    <w:rsid w:val="00531C77"/>
    <w:rsid w:val="005404D4"/>
    <w:rsid w:val="00543481"/>
    <w:rsid w:val="0054529B"/>
    <w:rsid w:val="00551108"/>
    <w:rsid w:val="00552F77"/>
    <w:rsid w:val="0058338F"/>
    <w:rsid w:val="00584C74"/>
    <w:rsid w:val="00584EBA"/>
    <w:rsid w:val="005A0F53"/>
    <w:rsid w:val="005A6D66"/>
    <w:rsid w:val="005B7ABD"/>
    <w:rsid w:val="005F7F79"/>
    <w:rsid w:val="006171BA"/>
    <w:rsid w:val="00640AAC"/>
    <w:rsid w:val="00647F33"/>
    <w:rsid w:val="0065596D"/>
    <w:rsid w:val="00672318"/>
    <w:rsid w:val="006C4528"/>
    <w:rsid w:val="006C5A25"/>
    <w:rsid w:val="006C6182"/>
    <w:rsid w:val="006D2782"/>
    <w:rsid w:val="006F21A0"/>
    <w:rsid w:val="00703C78"/>
    <w:rsid w:val="00711A3E"/>
    <w:rsid w:val="00723603"/>
    <w:rsid w:val="0072587A"/>
    <w:rsid w:val="0074437D"/>
    <w:rsid w:val="00751F2C"/>
    <w:rsid w:val="00763353"/>
    <w:rsid w:val="007723B4"/>
    <w:rsid w:val="007A07D7"/>
    <w:rsid w:val="007A0C5E"/>
    <w:rsid w:val="007A2E1F"/>
    <w:rsid w:val="007C1315"/>
    <w:rsid w:val="007C5A8E"/>
    <w:rsid w:val="007C7496"/>
    <w:rsid w:val="007D49EA"/>
    <w:rsid w:val="007E235C"/>
    <w:rsid w:val="007F3D8D"/>
    <w:rsid w:val="007F4E44"/>
    <w:rsid w:val="008044FF"/>
    <w:rsid w:val="00824635"/>
    <w:rsid w:val="008275D3"/>
    <w:rsid w:val="00831CD7"/>
    <w:rsid w:val="008348E7"/>
    <w:rsid w:val="00883419"/>
    <w:rsid w:val="00897D19"/>
    <w:rsid w:val="008A1909"/>
    <w:rsid w:val="008A3C48"/>
    <w:rsid w:val="008B549F"/>
    <w:rsid w:val="008B7024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7247D"/>
    <w:rsid w:val="0098251A"/>
    <w:rsid w:val="00982C10"/>
    <w:rsid w:val="00987CB5"/>
    <w:rsid w:val="009A1F18"/>
    <w:rsid w:val="009A6AF5"/>
    <w:rsid w:val="009C5836"/>
    <w:rsid w:val="009E6065"/>
    <w:rsid w:val="009E7724"/>
    <w:rsid w:val="00A10B6B"/>
    <w:rsid w:val="00A11DBF"/>
    <w:rsid w:val="00A21A41"/>
    <w:rsid w:val="00A4752F"/>
    <w:rsid w:val="00A62877"/>
    <w:rsid w:val="00A67B29"/>
    <w:rsid w:val="00A71F71"/>
    <w:rsid w:val="00A7589E"/>
    <w:rsid w:val="00A80A04"/>
    <w:rsid w:val="00A831CC"/>
    <w:rsid w:val="00A965DF"/>
    <w:rsid w:val="00AB03C9"/>
    <w:rsid w:val="00AB6E5C"/>
    <w:rsid w:val="00AC1227"/>
    <w:rsid w:val="00AC2012"/>
    <w:rsid w:val="00AF3E8F"/>
    <w:rsid w:val="00B04265"/>
    <w:rsid w:val="00B417D7"/>
    <w:rsid w:val="00B530A0"/>
    <w:rsid w:val="00B604D7"/>
    <w:rsid w:val="00B647AC"/>
    <w:rsid w:val="00B65EF0"/>
    <w:rsid w:val="00B7167B"/>
    <w:rsid w:val="00B73EE7"/>
    <w:rsid w:val="00B764B8"/>
    <w:rsid w:val="00B929D8"/>
    <w:rsid w:val="00BA71B8"/>
    <w:rsid w:val="00BA7FA7"/>
    <w:rsid w:val="00BB4DAA"/>
    <w:rsid w:val="00BB763E"/>
    <w:rsid w:val="00BC0BCD"/>
    <w:rsid w:val="00BC29DF"/>
    <w:rsid w:val="00BD0D4F"/>
    <w:rsid w:val="00BD7A44"/>
    <w:rsid w:val="00C117BC"/>
    <w:rsid w:val="00C175DC"/>
    <w:rsid w:val="00C22B70"/>
    <w:rsid w:val="00C276BE"/>
    <w:rsid w:val="00C302DF"/>
    <w:rsid w:val="00C32AE1"/>
    <w:rsid w:val="00C379F1"/>
    <w:rsid w:val="00C43BE7"/>
    <w:rsid w:val="00C475D7"/>
    <w:rsid w:val="00C504F5"/>
    <w:rsid w:val="00C52E4D"/>
    <w:rsid w:val="00C60CDF"/>
    <w:rsid w:val="00C646CC"/>
    <w:rsid w:val="00C66691"/>
    <w:rsid w:val="00C66AD0"/>
    <w:rsid w:val="00C74974"/>
    <w:rsid w:val="00C7745D"/>
    <w:rsid w:val="00CA1CFC"/>
    <w:rsid w:val="00CB4CBD"/>
    <w:rsid w:val="00CB5E49"/>
    <w:rsid w:val="00CC412F"/>
    <w:rsid w:val="00CF01AF"/>
    <w:rsid w:val="00CF6029"/>
    <w:rsid w:val="00D309FC"/>
    <w:rsid w:val="00D33CEA"/>
    <w:rsid w:val="00D4146A"/>
    <w:rsid w:val="00D45E69"/>
    <w:rsid w:val="00D62050"/>
    <w:rsid w:val="00D7042E"/>
    <w:rsid w:val="00D76A11"/>
    <w:rsid w:val="00DA4710"/>
    <w:rsid w:val="00DB4217"/>
    <w:rsid w:val="00DB56CD"/>
    <w:rsid w:val="00DC1152"/>
    <w:rsid w:val="00DE09CB"/>
    <w:rsid w:val="00DF7693"/>
    <w:rsid w:val="00E1105C"/>
    <w:rsid w:val="00E23A5E"/>
    <w:rsid w:val="00E27198"/>
    <w:rsid w:val="00E358C1"/>
    <w:rsid w:val="00E371FA"/>
    <w:rsid w:val="00E42426"/>
    <w:rsid w:val="00E6107D"/>
    <w:rsid w:val="00E62802"/>
    <w:rsid w:val="00E74E3A"/>
    <w:rsid w:val="00E9764B"/>
    <w:rsid w:val="00EF58B4"/>
    <w:rsid w:val="00F11178"/>
    <w:rsid w:val="00F1292B"/>
    <w:rsid w:val="00F47FB5"/>
    <w:rsid w:val="00F52042"/>
    <w:rsid w:val="00F64BE0"/>
    <w:rsid w:val="00F70E38"/>
    <w:rsid w:val="00FB1848"/>
    <w:rsid w:val="00FC643D"/>
    <w:rsid w:val="00FD0114"/>
    <w:rsid w:val="00FD0E4D"/>
    <w:rsid w:val="00FF24B5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footnote text" w:uiPriority="99"/>
    <w:lsdException w:name="header" w:uiPriority="9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9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C475D7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5D7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A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A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15868" w:themeColor="accent5" w:themeShade="80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529B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uiPriority w:val="1"/>
    <w:qFormat/>
    <w:rsid w:val="00AB03C9"/>
    <w:pPr>
      <w:jc w:val="right"/>
    </w:pPr>
    <w:rPr>
      <w:caps/>
      <w:sz w:val="16"/>
      <w:szCs w:val="16"/>
    </w:rPr>
  </w:style>
  <w:style w:type="character" w:styleId="Refdecomentario">
    <w:name w:val="annotation reference"/>
    <w:basedOn w:val="Fuentedeprrafopredeter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uiPriority w:val="1"/>
    <w:qFormat/>
    <w:rsid w:val="00C475D7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1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uiPriority w:val="1"/>
    <w:qFormat/>
    <w:rsid w:val="00C475D7"/>
    <w:pPr>
      <w:spacing w:before="1200"/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1"/>
    <w:qFormat/>
    <w:rsid w:val="000073FC"/>
    <w:pPr>
      <w:jc w:val="center"/>
    </w:pPr>
    <w:rPr>
      <w:rFonts w:asciiTheme="majorHAnsi" w:hAnsiTheme="majorHAnsi"/>
      <w:b/>
      <w:caps/>
      <w:sz w:val="16"/>
    </w:rPr>
  </w:style>
  <w:style w:type="paragraph" w:customStyle="1" w:styleId="Centrados">
    <w:name w:val="Centrados"/>
    <w:basedOn w:val="Normal"/>
    <w:uiPriority w:val="1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1"/>
    <w:qFormat/>
    <w:rsid w:val="003756B5"/>
    <w:pPr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C475D7"/>
    <w:rPr>
      <w:color w:val="808080"/>
    </w:rPr>
  </w:style>
  <w:style w:type="paragraph" w:customStyle="1" w:styleId="enviara">
    <w:name w:val="enviar a"/>
    <w:basedOn w:val="Normal"/>
    <w:link w:val="enviaracarcter"/>
    <w:uiPriority w:val="1"/>
    <w:qFormat/>
    <w:rsid w:val="000073FC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enviaracarcter">
    <w:name w:val="enviar a carácter"/>
    <w:basedOn w:val="Fuentedeprrafopredeter"/>
    <w:link w:val="enviara"/>
    <w:uiPriority w:val="1"/>
    <w:rsid w:val="0054529B"/>
    <w:rPr>
      <w:rFonts w:ascii="Microsoft Office Preview Font" w:hAnsi="Microsoft Office Preview Font"/>
      <w:spacing w:val="4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29B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29B"/>
    <w:rPr>
      <w:rFonts w:asciiTheme="minorHAnsi" w:hAnsiTheme="minorHAnsi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29B"/>
    <w:rPr>
      <w:rFonts w:asciiTheme="majorHAnsi" w:eastAsiaTheme="majorEastAsia" w:hAnsiTheme="majorHAnsi" w:cstheme="majorBidi"/>
      <w:color w:val="632423" w:themeColor="accent2" w:themeShade="80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29B"/>
    <w:rPr>
      <w:rFonts w:asciiTheme="majorHAnsi" w:eastAsiaTheme="majorEastAsia" w:hAnsiTheme="majorHAnsi" w:cstheme="majorBidi"/>
      <w:i/>
      <w:iCs/>
      <w:color w:val="215868" w:themeColor="accent5" w:themeShade="80"/>
      <w:spacing w:val="4"/>
      <w:sz w:val="16"/>
      <w:szCs w:val="21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440A9C"/>
    <w:rPr>
      <w:color w:val="595959" w:themeColor="text1" w:themeTint="A6"/>
      <w:shd w:val="clear" w:color="auto" w:fill="E1DFDD"/>
    </w:rPr>
  </w:style>
  <w:style w:type="character" w:styleId="Textoennegrita">
    <w:name w:val="Strong"/>
    <w:basedOn w:val="Fuentedeprrafopredeter"/>
    <w:qFormat/>
    <w:rsid w:val="00DB4217"/>
    <w:rPr>
      <w:b/>
      <w:bCs/>
    </w:rPr>
  </w:style>
  <w:style w:type="paragraph" w:styleId="Textonotapie">
    <w:name w:val="footnote text"/>
    <w:basedOn w:val="Normal"/>
    <w:link w:val="TextonotapieCar"/>
    <w:uiPriority w:val="99"/>
    <w:unhideWhenUsed/>
    <w:rsid w:val="00A965DF"/>
    <w:pPr>
      <w:spacing w:line="240" w:lineRule="auto"/>
    </w:pPr>
    <w:rPr>
      <w:rFonts w:eastAsiaTheme="minorEastAsia" w:cstheme="minorBidi"/>
      <w:spacing w:val="0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965DF"/>
    <w:rPr>
      <w:rFonts w:asciiTheme="minorHAnsi" w:eastAsiaTheme="minorEastAsia" w:hAnsiTheme="minorHAnsi" w:cstheme="minorBidi"/>
      <w:lang w:eastAsia="es-ES"/>
    </w:rPr>
  </w:style>
  <w:style w:type="table" w:styleId="Sombreadoclaro-nfasis6">
    <w:name w:val="Light Shading Accent 6"/>
    <w:basedOn w:val="Tablanormal"/>
    <w:uiPriority w:val="60"/>
    <w:rsid w:val="00C7745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aconcuadrcula">
    <w:name w:val="Table Grid"/>
    <w:basedOn w:val="Tablanormal"/>
    <w:unhideWhenUsed/>
    <w:rsid w:val="00C5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C504F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footnote text" w:uiPriority="99"/>
    <w:lsdException w:name="header" w:uiPriority="9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9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C475D7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5D7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A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A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15868" w:themeColor="accent5" w:themeShade="80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529B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uiPriority w:val="1"/>
    <w:qFormat/>
    <w:rsid w:val="00AB03C9"/>
    <w:pPr>
      <w:jc w:val="right"/>
    </w:pPr>
    <w:rPr>
      <w:caps/>
      <w:sz w:val="16"/>
      <w:szCs w:val="16"/>
    </w:rPr>
  </w:style>
  <w:style w:type="character" w:styleId="Refdecomentario">
    <w:name w:val="annotation reference"/>
    <w:basedOn w:val="Fuentedeprrafopredeter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uiPriority w:val="1"/>
    <w:qFormat/>
    <w:rsid w:val="00C475D7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1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uiPriority w:val="1"/>
    <w:qFormat/>
    <w:rsid w:val="00C475D7"/>
    <w:pPr>
      <w:spacing w:before="1200"/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1"/>
    <w:qFormat/>
    <w:rsid w:val="000073FC"/>
    <w:pPr>
      <w:jc w:val="center"/>
    </w:pPr>
    <w:rPr>
      <w:rFonts w:asciiTheme="majorHAnsi" w:hAnsiTheme="majorHAnsi"/>
      <w:b/>
      <w:caps/>
      <w:sz w:val="16"/>
    </w:rPr>
  </w:style>
  <w:style w:type="paragraph" w:customStyle="1" w:styleId="Centrados">
    <w:name w:val="Centrados"/>
    <w:basedOn w:val="Normal"/>
    <w:uiPriority w:val="1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1"/>
    <w:qFormat/>
    <w:rsid w:val="003756B5"/>
    <w:pPr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C475D7"/>
    <w:rPr>
      <w:color w:val="808080"/>
    </w:rPr>
  </w:style>
  <w:style w:type="paragraph" w:customStyle="1" w:styleId="enviara">
    <w:name w:val="enviar a"/>
    <w:basedOn w:val="Normal"/>
    <w:link w:val="enviaracarcter"/>
    <w:uiPriority w:val="1"/>
    <w:qFormat/>
    <w:rsid w:val="000073FC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enviaracarcter">
    <w:name w:val="enviar a carácter"/>
    <w:basedOn w:val="Fuentedeprrafopredeter"/>
    <w:link w:val="enviara"/>
    <w:uiPriority w:val="1"/>
    <w:rsid w:val="0054529B"/>
    <w:rPr>
      <w:rFonts w:ascii="Microsoft Office Preview Font" w:hAnsi="Microsoft Office Preview Font"/>
      <w:spacing w:val="4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29B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29B"/>
    <w:rPr>
      <w:rFonts w:asciiTheme="minorHAnsi" w:hAnsiTheme="minorHAnsi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29B"/>
    <w:rPr>
      <w:rFonts w:asciiTheme="majorHAnsi" w:eastAsiaTheme="majorEastAsia" w:hAnsiTheme="majorHAnsi" w:cstheme="majorBidi"/>
      <w:color w:val="632423" w:themeColor="accent2" w:themeShade="80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29B"/>
    <w:rPr>
      <w:rFonts w:asciiTheme="majorHAnsi" w:eastAsiaTheme="majorEastAsia" w:hAnsiTheme="majorHAnsi" w:cstheme="majorBidi"/>
      <w:i/>
      <w:iCs/>
      <w:color w:val="215868" w:themeColor="accent5" w:themeShade="80"/>
      <w:spacing w:val="4"/>
      <w:sz w:val="16"/>
      <w:szCs w:val="21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440A9C"/>
    <w:rPr>
      <w:color w:val="595959" w:themeColor="text1" w:themeTint="A6"/>
      <w:shd w:val="clear" w:color="auto" w:fill="E1DFDD"/>
    </w:rPr>
  </w:style>
  <w:style w:type="character" w:styleId="Textoennegrita">
    <w:name w:val="Strong"/>
    <w:basedOn w:val="Fuentedeprrafopredeter"/>
    <w:qFormat/>
    <w:rsid w:val="00DB4217"/>
    <w:rPr>
      <w:b/>
      <w:bCs/>
    </w:rPr>
  </w:style>
  <w:style w:type="paragraph" w:styleId="Textonotapie">
    <w:name w:val="footnote text"/>
    <w:basedOn w:val="Normal"/>
    <w:link w:val="TextonotapieCar"/>
    <w:uiPriority w:val="99"/>
    <w:unhideWhenUsed/>
    <w:rsid w:val="00A965DF"/>
    <w:pPr>
      <w:spacing w:line="240" w:lineRule="auto"/>
    </w:pPr>
    <w:rPr>
      <w:rFonts w:eastAsiaTheme="minorEastAsia" w:cstheme="minorBidi"/>
      <w:spacing w:val="0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965DF"/>
    <w:rPr>
      <w:rFonts w:asciiTheme="minorHAnsi" w:eastAsiaTheme="minorEastAsia" w:hAnsiTheme="minorHAnsi" w:cstheme="minorBidi"/>
      <w:lang w:eastAsia="es-ES"/>
    </w:rPr>
  </w:style>
  <w:style w:type="table" w:styleId="Sombreadoclaro-nfasis6">
    <w:name w:val="Light Shading Accent 6"/>
    <w:basedOn w:val="Tablanormal"/>
    <w:uiPriority w:val="60"/>
    <w:rsid w:val="00C7745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aconcuadrcula">
    <w:name w:val="Table Grid"/>
    <w:basedOn w:val="Tablanormal"/>
    <w:unhideWhenUsed/>
    <w:rsid w:val="00C5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C504F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ler\Desktop\tf028071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472DFE63544D539B502D54ADD34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6A7DA-5A21-4E9F-A080-FE5AEF422064}"/>
      </w:docPartPr>
      <w:docPartBody>
        <w:p w:rsidR="00EB2E21" w:rsidRDefault="00EE749F" w:rsidP="00EE749F">
          <w:pPr>
            <w:pStyle w:val="50472DFE63544D539B502D54ADD34021"/>
          </w:pPr>
          <w:r w:rsidRPr="00A831CC">
            <w:rPr>
              <w:noProof/>
              <w:lang w:bidi="es-ES"/>
            </w:rPr>
            <w:t>N.º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01"/>
    <w:rsid w:val="00061901"/>
    <w:rsid w:val="001976F4"/>
    <w:rsid w:val="00494E4B"/>
    <w:rsid w:val="00650176"/>
    <w:rsid w:val="00896453"/>
    <w:rsid w:val="00925CFA"/>
    <w:rsid w:val="0095738F"/>
    <w:rsid w:val="00B446E7"/>
    <w:rsid w:val="00C520B2"/>
    <w:rsid w:val="00E5440B"/>
    <w:rsid w:val="00EB2E21"/>
    <w:rsid w:val="00E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4486BEB4274B81B623B90461C66E84">
    <w:name w:val="604486BEB4274B81B623B90461C66E84"/>
  </w:style>
  <w:style w:type="paragraph" w:customStyle="1" w:styleId="CBFEEA0A0F5842158D92C38819167188">
    <w:name w:val="CBFEEA0A0F5842158D92C38819167188"/>
  </w:style>
  <w:style w:type="paragraph" w:customStyle="1" w:styleId="725997AC2D62460C862C88D9208BB78A">
    <w:name w:val="725997AC2D62460C862C88D9208BB78A"/>
  </w:style>
  <w:style w:type="paragraph" w:customStyle="1" w:styleId="C4234D9EBB9A4CC58EE1148C9EABACEC">
    <w:name w:val="C4234D9EBB9A4CC58EE1148C9EABACEC"/>
  </w:style>
  <w:style w:type="paragraph" w:customStyle="1" w:styleId="CF6518E5E4E3431085E735C74D9E2213">
    <w:name w:val="CF6518E5E4E3431085E735C74D9E2213"/>
  </w:style>
  <w:style w:type="paragraph" w:customStyle="1" w:styleId="0B56D5E7881C403599B28247106D7637">
    <w:name w:val="0B56D5E7881C403599B28247106D7637"/>
  </w:style>
  <w:style w:type="paragraph" w:customStyle="1" w:styleId="623115945C93463C80154F8DF3A1B023">
    <w:name w:val="623115945C93463C80154F8DF3A1B023"/>
  </w:style>
  <w:style w:type="paragraph" w:customStyle="1" w:styleId="373168DAA7824126A8313C500BAF8370">
    <w:name w:val="373168DAA7824126A8313C500BAF8370"/>
  </w:style>
  <w:style w:type="paragraph" w:customStyle="1" w:styleId="424E8E210CFA4802BD4016D4259721D5">
    <w:name w:val="424E8E210CFA4802BD4016D4259721D5"/>
  </w:style>
  <w:style w:type="paragraph" w:customStyle="1" w:styleId="84C5C81FCBD145FAB16CCFA47BBB8F2C">
    <w:name w:val="84C5C81FCBD145FAB16CCFA47BBB8F2C"/>
  </w:style>
  <w:style w:type="paragraph" w:customStyle="1" w:styleId="2BD774FADED94A3AB47B9FA39A9F24F0">
    <w:name w:val="2BD774FADED94A3AB47B9FA39A9F24F0"/>
  </w:style>
  <w:style w:type="paragraph" w:customStyle="1" w:styleId="E61C5E49E53C41DDA16EB44F9255BB57">
    <w:name w:val="E61C5E49E53C41DDA16EB44F9255BB57"/>
  </w:style>
  <w:style w:type="paragraph" w:customStyle="1" w:styleId="D897E8F94F4246FBB29BB46ADA5F4AB1">
    <w:name w:val="D897E8F94F4246FBB29BB46ADA5F4AB1"/>
  </w:style>
  <w:style w:type="paragraph" w:customStyle="1" w:styleId="4276353450AE49BC964EF9283DBA568B">
    <w:name w:val="4276353450AE49BC964EF9283DBA568B"/>
  </w:style>
  <w:style w:type="paragraph" w:customStyle="1" w:styleId="0AF7F8ED2DBA4ED88A47575F24739345">
    <w:name w:val="0AF7F8ED2DBA4ED88A47575F24739345"/>
  </w:style>
  <w:style w:type="paragraph" w:customStyle="1" w:styleId="ACF899F991024AC8AFA6023986F27BEB">
    <w:name w:val="ACF899F991024AC8AFA6023986F27BEB"/>
  </w:style>
  <w:style w:type="paragraph" w:customStyle="1" w:styleId="82AD24227DFF40CE815EEFE98BEA4E5C">
    <w:name w:val="82AD24227DFF40CE815EEFE98BEA4E5C"/>
  </w:style>
  <w:style w:type="paragraph" w:customStyle="1" w:styleId="E09C5BBAF05C4589BC3447254549FF0A">
    <w:name w:val="E09C5BBAF05C4589BC3447254549FF0A"/>
  </w:style>
  <w:style w:type="paragraph" w:customStyle="1" w:styleId="086E576776B74C5B9C338798C14AE24D">
    <w:name w:val="086E576776B74C5B9C338798C14AE24D"/>
  </w:style>
  <w:style w:type="paragraph" w:customStyle="1" w:styleId="095342EE8954408BAA366545C86FAB26">
    <w:name w:val="095342EE8954408BAA366545C86FAB26"/>
  </w:style>
  <w:style w:type="paragraph" w:customStyle="1" w:styleId="DC215D827AD34B069190791A4FAA3505">
    <w:name w:val="DC215D827AD34B069190791A4FAA3505"/>
  </w:style>
  <w:style w:type="paragraph" w:customStyle="1" w:styleId="C30AD540F73D43ACB1211F4CF205C88B">
    <w:name w:val="C30AD540F73D43ACB1211F4CF205C88B"/>
  </w:style>
  <w:style w:type="paragraph" w:customStyle="1" w:styleId="E5782418FBE048FBBA45CAB181CFE334">
    <w:name w:val="E5782418FBE048FBBA45CAB181CFE334"/>
  </w:style>
  <w:style w:type="paragraph" w:customStyle="1" w:styleId="884F87A644CE46ED931E67BEC61C438D">
    <w:name w:val="884F87A644CE46ED931E67BEC61C438D"/>
  </w:style>
  <w:style w:type="paragraph" w:customStyle="1" w:styleId="E07F7D1FD2614884A3011CAB84682789">
    <w:name w:val="E07F7D1FD2614884A3011CAB84682789"/>
  </w:style>
  <w:style w:type="paragraph" w:customStyle="1" w:styleId="C24A02F6A1BD49A697701ACFA456BE21">
    <w:name w:val="C24A02F6A1BD49A697701ACFA456BE21"/>
  </w:style>
  <w:style w:type="paragraph" w:customStyle="1" w:styleId="54D38FAE7DFC4776AA7DD77D09330F75">
    <w:name w:val="54D38FAE7DFC4776AA7DD77D09330F75"/>
  </w:style>
  <w:style w:type="paragraph" w:customStyle="1" w:styleId="4BDA06168A26473D822EE277FD82A953">
    <w:name w:val="4BDA06168A26473D822EE277FD82A953"/>
  </w:style>
  <w:style w:type="paragraph" w:customStyle="1" w:styleId="6F90E857ED1943DEA720C148D1B998A6">
    <w:name w:val="6F90E857ED1943DEA720C148D1B998A6"/>
  </w:style>
  <w:style w:type="paragraph" w:customStyle="1" w:styleId="264BB0F9DBF64F6681DEBA357D24F785">
    <w:name w:val="264BB0F9DBF64F6681DEBA357D24F785"/>
  </w:style>
  <w:style w:type="paragraph" w:customStyle="1" w:styleId="B713EEB5F89D4EAEB939D4E244BD09AD">
    <w:name w:val="B713EEB5F89D4EAEB939D4E244BD09AD"/>
  </w:style>
  <w:style w:type="paragraph" w:customStyle="1" w:styleId="61F91D5D63B6415CAF3AD1424C98BBDC">
    <w:name w:val="61F91D5D63B6415CAF3AD1424C98BBDC"/>
  </w:style>
  <w:style w:type="paragraph" w:customStyle="1" w:styleId="5E497F91F58649AAAD84B770E9793A75">
    <w:name w:val="5E497F91F58649AAAD84B770E9793A75"/>
  </w:style>
  <w:style w:type="paragraph" w:customStyle="1" w:styleId="62090465BA594DBCAF4B6AAE20FF6337">
    <w:name w:val="62090465BA594DBCAF4B6AAE20FF6337"/>
  </w:style>
  <w:style w:type="paragraph" w:customStyle="1" w:styleId="350BA15EB4824B57938676FF43D153A2">
    <w:name w:val="350BA15EB4824B57938676FF43D153A2"/>
  </w:style>
  <w:style w:type="paragraph" w:customStyle="1" w:styleId="7F8CFBC8251A4DB3AA6468ECD6BBF639">
    <w:name w:val="7F8CFBC8251A4DB3AA6468ECD6BBF639"/>
  </w:style>
  <w:style w:type="paragraph" w:customStyle="1" w:styleId="58B6177A712848E9A78460F16A590FF4">
    <w:name w:val="58B6177A712848E9A78460F16A590FF4"/>
    <w:rsid w:val="00494E4B"/>
  </w:style>
  <w:style w:type="paragraph" w:customStyle="1" w:styleId="5C2C58CE51E74A4F8CE67E68D9AE7207">
    <w:name w:val="5C2C58CE51E74A4F8CE67E68D9AE7207"/>
    <w:rsid w:val="00494E4B"/>
  </w:style>
  <w:style w:type="paragraph" w:customStyle="1" w:styleId="C43F04A9C9EB4154B5771FDBE4381652">
    <w:name w:val="C43F04A9C9EB4154B5771FDBE4381652"/>
    <w:rsid w:val="00494E4B"/>
  </w:style>
  <w:style w:type="paragraph" w:customStyle="1" w:styleId="B80DF542521B4EC4A6AFB3F2B808EFB2">
    <w:name w:val="B80DF542521B4EC4A6AFB3F2B808EFB2"/>
    <w:rsid w:val="00494E4B"/>
  </w:style>
  <w:style w:type="paragraph" w:customStyle="1" w:styleId="0A69E32EFCC7416D906531D3C5211561">
    <w:name w:val="0A69E32EFCC7416D906531D3C5211561"/>
    <w:rsid w:val="00494E4B"/>
  </w:style>
  <w:style w:type="paragraph" w:customStyle="1" w:styleId="2917915A6EFF48369045246956562CCD">
    <w:name w:val="2917915A6EFF48369045246956562CCD"/>
    <w:rsid w:val="00494E4B"/>
  </w:style>
  <w:style w:type="paragraph" w:customStyle="1" w:styleId="693FB9129B4C46C4A650C0E651337245">
    <w:name w:val="693FB9129B4C46C4A650C0E651337245"/>
    <w:rsid w:val="00494E4B"/>
  </w:style>
  <w:style w:type="paragraph" w:customStyle="1" w:styleId="23A616DC3A5D4AAEAB1DCFE8C9C433DB">
    <w:name w:val="23A616DC3A5D4AAEAB1DCFE8C9C433DB"/>
    <w:rsid w:val="00494E4B"/>
  </w:style>
  <w:style w:type="paragraph" w:customStyle="1" w:styleId="B4CAAA2AB10448239C3070103E5977DB">
    <w:name w:val="B4CAAA2AB10448239C3070103E5977DB"/>
    <w:rsid w:val="00494E4B"/>
  </w:style>
  <w:style w:type="paragraph" w:customStyle="1" w:styleId="EE0DFA2707F8467EB4143E62D78EC2DA">
    <w:name w:val="EE0DFA2707F8467EB4143E62D78EC2DA"/>
    <w:rsid w:val="00494E4B"/>
  </w:style>
  <w:style w:type="paragraph" w:customStyle="1" w:styleId="4D3FFA168C22492BBEB67B517FD59010">
    <w:name w:val="4D3FFA168C22492BBEB67B517FD59010"/>
    <w:rsid w:val="00494E4B"/>
  </w:style>
  <w:style w:type="paragraph" w:customStyle="1" w:styleId="76C9920DA51B472E8343060B4E765B09">
    <w:name w:val="76C9920DA51B472E8343060B4E765B09"/>
    <w:rsid w:val="00494E4B"/>
  </w:style>
  <w:style w:type="paragraph" w:customStyle="1" w:styleId="8A28E3EC05E549F4BA34726E828BB96D">
    <w:name w:val="8A28E3EC05E549F4BA34726E828BB96D"/>
    <w:rsid w:val="00494E4B"/>
  </w:style>
  <w:style w:type="paragraph" w:customStyle="1" w:styleId="6F6F201589BD4B9B87FB629EA20475BA">
    <w:name w:val="6F6F201589BD4B9B87FB629EA20475BA"/>
    <w:rsid w:val="00494E4B"/>
  </w:style>
  <w:style w:type="paragraph" w:customStyle="1" w:styleId="3CF97BFDE115489C96A4C719D3466665">
    <w:name w:val="3CF97BFDE115489C96A4C719D3466665"/>
    <w:rsid w:val="00494E4B"/>
  </w:style>
  <w:style w:type="paragraph" w:customStyle="1" w:styleId="F2E4758D81684DB29ACD842AF76719AD">
    <w:name w:val="F2E4758D81684DB29ACD842AF76719AD"/>
    <w:rsid w:val="00494E4B"/>
  </w:style>
  <w:style w:type="paragraph" w:customStyle="1" w:styleId="CAEA0D49020A4DC7ADAF49F342F941E4">
    <w:name w:val="CAEA0D49020A4DC7ADAF49F342F941E4"/>
    <w:rsid w:val="00494E4B"/>
  </w:style>
  <w:style w:type="paragraph" w:customStyle="1" w:styleId="B4255EAA5C3A4149808B507D5AEDA315">
    <w:name w:val="B4255EAA5C3A4149808B507D5AEDA315"/>
    <w:rsid w:val="00494E4B"/>
  </w:style>
  <w:style w:type="paragraph" w:customStyle="1" w:styleId="30E9F770DE514AB1BA4E459FDCA8EF85">
    <w:name w:val="30E9F770DE514AB1BA4E459FDCA8EF85"/>
    <w:rsid w:val="00494E4B"/>
  </w:style>
  <w:style w:type="paragraph" w:customStyle="1" w:styleId="BDC5C34F774940D59481CC79CC169D2A">
    <w:name w:val="BDC5C34F774940D59481CC79CC169D2A"/>
    <w:rsid w:val="00494E4B"/>
  </w:style>
  <w:style w:type="paragraph" w:customStyle="1" w:styleId="31A18811B9B846D2BAB9CAECCC5285DF">
    <w:name w:val="31A18811B9B846D2BAB9CAECCC5285DF"/>
    <w:rsid w:val="00494E4B"/>
  </w:style>
  <w:style w:type="paragraph" w:customStyle="1" w:styleId="389EFB1522A24619A9D9C4F77F5CE53A">
    <w:name w:val="389EFB1522A24619A9D9C4F77F5CE53A"/>
    <w:rsid w:val="00494E4B"/>
  </w:style>
  <w:style w:type="paragraph" w:customStyle="1" w:styleId="50472DFE63544D539B502D54ADD34021">
    <w:name w:val="50472DFE63544D539B502D54ADD34021"/>
    <w:rsid w:val="00EE74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4486BEB4274B81B623B90461C66E84">
    <w:name w:val="604486BEB4274B81B623B90461C66E84"/>
  </w:style>
  <w:style w:type="paragraph" w:customStyle="1" w:styleId="CBFEEA0A0F5842158D92C38819167188">
    <w:name w:val="CBFEEA0A0F5842158D92C38819167188"/>
  </w:style>
  <w:style w:type="paragraph" w:customStyle="1" w:styleId="725997AC2D62460C862C88D9208BB78A">
    <w:name w:val="725997AC2D62460C862C88D9208BB78A"/>
  </w:style>
  <w:style w:type="paragraph" w:customStyle="1" w:styleId="C4234D9EBB9A4CC58EE1148C9EABACEC">
    <w:name w:val="C4234D9EBB9A4CC58EE1148C9EABACEC"/>
  </w:style>
  <w:style w:type="paragraph" w:customStyle="1" w:styleId="CF6518E5E4E3431085E735C74D9E2213">
    <w:name w:val="CF6518E5E4E3431085E735C74D9E2213"/>
  </w:style>
  <w:style w:type="paragraph" w:customStyle="1" w:styleId="0B56D5E7881C403599B28247106D7637">
    <w:name w:val="0B56D5E7881C403599B28247106D7637"/>
  </w:style>
  <w:style w:type="paragraph" w:customStyle="1" w:styleId="623115945C93463C80154F8DF3A1B023">
    <w:name w:val="623115945C93463C80154F8DF3A1B023"/>
  </w:style>
  <w:style w:type="paragraph" w:customStyle="1" w:styleId="373168DAA7824126A8313C500BAF8370">
    <w:name w:val="373168DAA7824126A8313C500BAF8370"/>
  </w:style>
  <w:style w:type="paragraph" w:customStyle="1" w:styleId="424E8E210CFA4802BD4016D4259721D5">
    <w:name w:val="424E8E210CFA4802BD4016D4259721D5"/>
  </w:style>
  <w:style w:type="paragraph" w:customStyle="1" w:styleId="84C5C81FCBD145FAB16CCFA47BBB8F2C">
    <w:name w:val="84C5C81FCBD145FAB16CCFA47BBB8F2C"/>
  </w:style>
  <w:style w:type="paragraph" w:customStyle="1" w:styleId="2BD774FADED94A3AB47B9FA39A9F24F0">
    <w:name w:val="2BD774FADED94A3AB47B9FA39A9F24F0"/>
  </w:style>
  <w:style w:type="paragraph" w:customStyle="1" w:styleId="E61C5E49E53C41DDA16EB44F9255BB57">
    <w:name w:val="E61C5E49E53C41DDA16EB44F9255BB57"/>
  </w:style>
  <w:style w:type="paragraph" w:customStyle="1" w:styleId="D897E8F94F4246FBB29BB46ADA5F4AB1">
    <w:name w:val="D897E8F94F4246FBB29BB46ADA5F4AB1"/>
  </w:style>
  <w:style w:type="paragraph" w:customStyle="1" w:styleId="4276353450AE49BC964EF9283DBA568B">
    <w:name w:val="4276353450AE49BC964EF9283DBA568B"/>
  </w:style>
  <w:style w:type="paragraph" w:customStyle="1" w:styleId="0AF7F8ED2DBA4ED88A47575F24739345">
    <w:name w:val="0AF7F8ED2DBA4ED88A47575F24739345"/>
  </w:style>
  <w:style w:type="paragraph" w:customStyle="1" w:styleId="ACF899F991024AC8AFA6023986F27BEB">
    <w:name w:val="ACF899F991024AC8AFA6023986F27BEB"/>
  </w:style>
  <w:style w:type="paragraph" w:customStyle="1" w:styleId="82AD24227DFF40CE815EEFE98BEA4E5C">
    <w:name w:val="82AD24227DFF40CE815EEFE98BEA4E5C"/>
  </w:style>
  <w:style w:type="paragraph" w:customStyle="1" w:styleId="E09C5BBAF05C4589BC3447254549FF0A">
    <w:name w:val="E09C5BBAF05C4589BC3447254549FF0A"/>
  </w:style>
  <w:style w:type="paragraph" w:customStyle="1" w:styleId="086E576776B74C5B9C338798C14AE24D">
    <w:name w:val="086E576776B74C5B9C338798C14AE24D"/>
  </w:style>
  <w:style w:type="paragraph" w:customStyle="1" w:styleId="095342EE8954408BAA366545C86FAB26">
    <w:name w:val="095342EE8954408BAA366545C86FAB26"/>
  </w:style>
  <w:style w:type="paragraph" w:customStyle="1" w:styleId="DC215D827AD34B069190791A4FAA3505">
    <w:name w:val="DC215D827AD34B069190791A4FAA3505"/>
  </w:style>
  <w:style w:type="paragraph" w:customStyle="1" w:styleId="C30AD540F73D43ACB1211F4CF205C88B">
    <w:name w:val="C30AD540F73D43ACB1211F4CF205C88B"/>
  </w:style>
  <w:style w:type="paragraph" w:customStyle="1" w:styleId="E5782418FBE048FBBA45CAB181CFE334">
    <w:name w:val="E5782418FBE048FBBA45CAB181CFE334"/>
  </w:style>
  <w:style w:type="paragraph" w:customStyle="1" w:styleId="884F87A644CE46ED931E67BEC61C438D">
    <w:name w:val="884F87A644CE46ED931E67BEC61C438D"/>
  </w:style>
  <w:style w:type="paragraph" w:customStyle="1" w:styleId="E07F7D1FD2614884A3011CAB84682789">
    <w:name w:val="E07F7D1FD2614884A3011CAB84682789"/>
  </w:style>
  <w:style w:type="paragraph" w:customStyle="1" w:styleId="C24A02F6A1BD49A697701ACFA456BE21">
    <w:name w:val="C24A02F6A1BD49A697701ACFA456BE21"/>
  </w:style>
  <w:style w:type="paragraph" w:customStyle="1" w:styleId="54D38FAE7DFC4776AA7DD77D09330F75">
    <w:name w:val="54D38FAE7DFC4776AA7DD77D09330F75"/>
  </w:style>
  <w:style w:type="paragraph" w:customStyle="1" w:styleId="4BDA06168A26473D822EE277FD82A953">
    <w:name w:val="4BDA06168A26473D822EE277FD82A953"/>
  </w:style>
  <w:style w:type="paragraph" w:customStyle="1" w:styleId="6F90E857ED1943DEA720C148D1B998A6">
    <w:name w:val="6F90E857ED1943DEA720C148D1B998A6"/>
  </w:style>
  <w:style w:type="paragraph" w:customStyle="1" w:styleId="264BB0F9DBF64F6681DEBA357D24F785">
    <w:name w:val="264BB0F9DBF64F6681DEBA357D24F785"/>
  </w:style>
  <w:style w:type="paragraph" w:customStyle="1" w:styleId="B713EEB5F89D4EAEB939D4E244BD09AD">
    <w:name w:val="B713EEB5F89D4EAEB939D4E244BD09AD"/>
  </w:style>
  <w:style w:type="paragraph" w:customStyle="1" w:styleId="61F91D5D63B6415CAF3AD1424C98BBDC">
    <w:name w:val="61F91D5D63B6415CAF3AD1424C98BBDC"/>
  </w:style>
  <w:style w:type="paragraph" w:customStyle="1" w:styleId="5E497F91F58649AAAD84B770E9793A75">
    <w:name w:val="5E497F91F58649AAAD84B770E9793A75"/>
  </w:style>
  <w:style w:type="paragraph" w:customStyle="1" w:styleId="62090465BA594DBCAF4B6AAE20FF6337">
    <w:name w:val="62090465BA594DBCAF4B6AAE20FF6337"/>
  </w:style>
  <w:style w:type="paragraph" w:customStyle="1" w:styleId="350BA15EB4824B57938676FF43D153A2">
    <w:name w:val="350BA15EB4824B57938676FF43D153A2"/>
  </w:style>
  <w:style w:type="paragraph" w:customStyle="1" w:styleId="7F8CFBC8251A4DB3AA6468ECD6BBF639">
    <w:name w:val="7F8CFBC8251A4DB3AA6468ECD6BBF639"/>
  </w:style>
  <w:style w:type="paragraph" w:customStyle="1" w:styleId="58B6177A712848E9A78460F16A590FF4">
    <w:name w:val="58B6177A712848E9A78460F16A590FF4"/>
    <w:rsid w:val="00494E4B"/>
  </w:style>
  <w:style w:type="paragraph" w:customStyle="1" w:styleId="5C2C58CE51E74A4F8CE67E68D9AE7207">
    <w:name w:val="5C2C58CE51E74A4F8CE67E68D9AE7207"/>
    <w:rsid w:val="00494E4B"/>
  </w:style>
  <w:style w:type="paragraph" w:customStyle="1" w:styleId="C43F04A9C9EB4154B5771FDBE4381652">
    <w:name w:val="C43F04A9C9EB4154B5771FDBE4381652"/>
    <w:rsid w:val="00494E4B"/>
  </w:style>
  <w:style w:type="paragraph" w:customStyle="1" w:styleId="B80DF542521B4EC4A6AFB3F2B808EFB2">
    <w:name w:val="B80DF542521B4EC4A6AFB3F2B808EFB2"/>
    <w:rsid w:val="00494E4B"/>
  </w:style>
  <w:style w:type="paragraph" w:customStyle="1" w:styleId="0A69E32EFCC7416D906531D3C5211561">
    <w:name w:val="0A69E32EFCC7416D906531D3C5211561"/>
    <w:rsid w:val="00494E4B"/>
  </w:style>
  <w:style w:type="paragraph" w:customStyle="1" w:styleId="2917915A6EFF48369045246956562CCD">
    <w:name w:val="2917915A6EFF48369045246956562CCD"/>
    <w:rsid w:val="00494E4B"/>
  </w:style>
  <w:style w:type="paragraph" w:customStyle="1" w:styleId="693FB9129B4C46C4A650C0E651337245">
    <w:name w:val="693FB9129B4C46C4A650C0E651337245"/>
    <w:rsid w:val="00494E4B"/>
  </w:style>
  <w:style w:type="paragraph" w:customStyle="1" w:styleId="23A616DC3A5D4AAEAB1DCFE8C9C433DB">
    <w:name w:val="23A616DC3A5D4AAEAB1DCFE8C9C433DB"/>
    <w:rsid w:val="00494E4B"/>
  </w:style>
  <w:style w:type="paragraph" w:customStyle="1" w:styleId="B4CAAA2AB10448239C3070103E5977DB">
    <w:name w:val="B4CAAA2AB10448239C3070103E5977DB"/>
    <w:rsid w:val="00494E4B"/>
  </w:style>
  <w:style w:type="paragraph" w:customStyle="1" w:styleId="EE0DFA2707F8467EB4143E62D78EC2DA">
    <w:name w:val="EE0DFA2707F8467EB4143E62D78EC2DA"/>
    <w:rsid w:val="00494E4B"/>
  </w:style>
  <w:style w:type="paragraph" w:customStyle="1" w:styleId="4D3FFA168C22492BBEB67B517FD59010">
    <w:name w:val="4D3FFA168C22492BBEB67B517FD59010"/>
    <w:rsid w:val="00494E4B"/>
  </w:style>
  <w:style w:type="paragraph" w:customStyle="1" w:styleId="76C9920DA51B472E8343060B4E765B09">
    <w:name w:val="76C9920DA51B472E8343060B4E765B09"/>
    <w:rsid w:val="00494E4B"/>
  </w:style>
  <w:style w:type="paragraph" w:customStyle="1" w:styleId="8A28E3EC05E549F4BA34726E828BB96D">
    <w:name w:val="8A28E3EC05E549F4BA34726E828BB96D"/>
    <w:rsid w:val="00494E4B"/>
  </w:style>
  <w:style w:type="paragraph" w:customStyle="1" w:styleId="6F6F201589BD4B9B87FB629EA20475BA">
    <w:name w:val="6F6F201589BD4B9B87FB629EA20475BA"/>
    <w:rsid w:val="00494E4B"/>
  </w:style>
  <w:style w:type="paragraph" w:customStyle="1" w:styleId="3CF97BFDE115489C96A4C719D3466665">
    <w:name w:val="3CF97BFDE115489C96A4C719D3466665"/>
    <w:rsid w:val="00494E4B"/>
  </w:style>
  <w:style w:type="paragraph" w:customStyle="1" w:styleId="F2E4758D81684DB29ACD842AF76719AD">
    <w:name w:val="F2E4758D81684DB29ACD842AF76719AD"/>
    <w:rsid w:val="00494E4B"/>
  </w:style>
  <w:style w:type="paragraph" w:customStyle="1" w:styleId="CAEA0D49020A4DC7ADAF49F342F941E4">
    <w:name w:val="CAEA0D49020A4DC7ADAF49F342F941E4"/>
    <w:rsid w:val="00494E4B"/>
  </w:style>
  <w:style w:type="paragraph" w:customStyle="1" w:styleId="B4255EAA5C3A4149808B507D5AEDA315">
    <w:name w:val="B4255EAA5C3A4149808B507D5AEDA315"/>
    <w:rsid w:val="00494E4B"/>
  </w:style>
  <w:style w:type="paragraph" w:customStyle="1" w:styleId="30E9F770DE514AB1BA4E459FDCA8EF85">
    <w:name w:val="30E9F770DE514AB1BA4E459FDCA8EF85"/>
    <w:rsid w:val="00494E4B"/>
  </w:style>
  <w:style w:type="paragraph" w:customStyle="1" w:styleId="BDC5C34F774940D59481CC79CC169D2A">
    <w:name w:val="BDC5C34F774940D59481CC79CC169D2A"/>
    <w:rsid w:val="00494E4B"/>
  </w:style>
  <w:style w:type="paragraph" w:customStyle="1" w:styleId="31A18811B9B846D2BAB9CAECCC5285DF">
    <w:name w:val="31A18811B9B846D2BAB9CAECCC5285DF"/>
    <w:rsid w:val="00494E4B"/>
  </w:style>
  <w:style w:type="paragraph" w:customStyle="1" w:styleId="389EFB1522A24619A9D9C4F77F5CE53A">
    <w:name w:val="389EFB1522A24619A9D9C4F77F5CE53A"/>
    <w:rsid w:val="00494E4B"/>
  </w:style>
  <w:style w:type="paragraph" w:customStyle="1" w:styleId="50472DFE63544D539B502D54ADD34021">
    <w:name w:val="50472DFE63544D539B502D54ADD34021"/>
    <w:rsid w:val="00EE7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tf02807118_win32.dotx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saller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saller</dc:creator>
  <cp:lastModifiedBy>saller</cp:lastModifiedBy>
  <cp:revision>17</cp:revision>
  <dcterms:created xsi:type="dcterms:W3CDTF">2020-11-27T23:20:00Z</dcterms:created>
  <dcterms:modified xsi:type="dcterms:W3CDTF">2020-11-28T00:10:00Z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